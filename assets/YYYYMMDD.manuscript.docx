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AE09" w14:textId="0CBF2046" w:rsidR="00B4015F" w:rsidRPr="00B048ED" w:rsidRDefault="003D5E5A" w:rsidP="00B4015F">
      <w:pPr>
        <w:pStyle w:val="MStitle"/>
      </w:pPr>
      <w:r>
        <w:t>Title</w:t>
      </w:r>
    </w:p>
    <w:p w14:paraId="601BA993" w14:textId="77777777" w:rsidR="003D5E5A" w:rsidRDefault="003D5E5A" w:rsidP="00B9394B">
      <w:pPr>
        <w:spacing w:line="240" w:lineRule="auto"/>
        <w:rPr>
          <w:sz w:val="24"/>
        </w:rPr>
      </w:pPr>
    </w:p>
    <w:p w14:paraId="1325ECEC" w14:textId="1B45CECF" w:rsidR="00AC5003" w:rsidRPr="00B048ED" w:rsidRDefault="00B5165C" w:rsidP="00B9394B">
      <w:pPr>
        <w:spacing w:line="240" w:lineRule="auto"/>
        <w:rPr>
          <w:sz w:val="24"/>
        </w:rPr>
      </w:pPr>
      <w:r>
        <w:rPr>
          <w:sz w:val="24"/>
        </w:rPr>
        <w:t>Author 1</w:t>
      </w:r>
      <w:r w:rsidR="00AC5003" w:rsidRPr="00B048ED">
        <w:rPr>
          <w:sz w:val="24"/>
          <w:vertAlign w:val="superscript"/>
        </w:rPr>
        <w:t>1,2,3</w:t>
      </w:r>
      <w:r>
        <w:rPr>
          <w:sz w:val="24"/>
        </w:rPr>
        <w:t>, Author 2</w:t>
      </w:r>
      <w:r w:rsidR="0080612D" w:rsidRPr="00B048ED">
        <w:rPr>
          <w:sz w:val="24"/>
          <w:vertAlign w:val="superscript"/>
        </w:rPr>
        <w:t>2</w:t>
      </w:r>
      <w:r w:rsidRPr="00B5165C">
        <w:rPr>
          <w:sz w:val="24"/>
          <w:vertAlign w:val="superscript"/>
        </w:rPr>
        <w:t>*</w:t>
      </w:r>
      <w:r>
        <w:rPr>
          <w:sz w:val="24"/>
        </w:rPr>
        <w:t>,</w:t>
      </w:r>
      <w:r w:rsidR="00AC5003" w:rsidRPr="00B048ED">
        <w:rPr>
          <w:sz w:val="24"/>
        </w:rPr>
        <w:t xml:space="preserve"> </w:t>
      </w:r>
    </w:p>
    <w:p w14:paraId="2605731B" w14:textId="60BD9FBC" w:rsidR="00F371FE" w:rsidRPr="00CE1386" w:rsidRDefault="00F371FE" w:rsidP="00F371FE">
      <w:pPr>
        <w:pStyle w:val="Affiliation"/>
        <w:rPr>
          <w:lang w:val="en-US" w:eastAsia="zh-CN"/>
        </w:rPr>
      </w:pPr>
      <w:r w:rsidRPr="00B048ED">
        <w:rPr>
          <w:vertAlign w:val="superscript"/>
        </w:rPr>
        <w:t>1</w:t>
      </w:r>
      <w:r w:rsidR="00B5165C">
        <w:t>XXXXXXX</w:t>
      </w:r>
    </w:p>
    <w:p w14:paraId="3A1D93C6" w14:textId="42004309" w:rsidR="00F371FE" w:rsidRPr="00B048ED" w:rsidRDefault="00F371FE" w:rsidP="00F371FE">
      <w:pPr>
        <w:pStyle w:val="Affiliation"/>
      </w:pPr>
      <w:r w:rsidRPr="00B048ED">
        <w:rPr>
          <w:vertAlign w:val="superscript"/>
        </w:rPr>
        <w:t>2</w:t>
      </w:r>
      <w:r w:rsidR="00B5165C">
        <w:t>XXXXXXX</w:t>
      </w:r>
    </w:p>
    <w:p w14:paraId="622DBDB7" w14:textId="20A85041" w:rsidR="00F371FE" w:rsidRPr="00B048ED" w:rsidRDefault="00F371FE" w:rsidP="00B5165C">
      <w:pPr>
        <w:pStyle w:val="Affiliation"/>
      </w:pPr>
      <w:r w:rsidRPr="00B048ED">
        <w:rPr>
          <w:vertAlign w:val="superscript"/>
        </w:rPr>
        <w:t>3</w:t>
      </w:r>
      <w:r w:rsidR="00B5165C" w:rsidRPr="00B5165C">
        <w:t xml:space="preserve"> </w:t>
      </w:r>
      <w:r w:rsidR="00B5165C">
        <w:t>XXXXXXX</w:t>
      </w:r>
    </w:p>
    <w:p w14:paraId="001E94D8" w14:textId="77777777" w:rsidR="00F8704D" w:rsidRPr="00B048ED" w:rsidRDefault="00F8704D" w:rsidP="00450DB9">
      <w:pPr>
        <w:pStyle w:val="Affiliation"/>
      </w:pPr>
    </w:p>
    <w:p w14:paraId="22C698B8" w14:textId="08CDC12C" w:rsidR="00F77D51" w:rsidRPr="00B048ED" w:rsidRDefault="000A1B66" w:rsidP="008E213F">
      <w:pPr>
        <w:pStyle w:val="Correspondence"/>
        <w:rPr>
          <w:rFonts w:eastAsiaTheme="minorEastAsia"/>
          <w:lang w:eastAsia="zh-CN"/>
        </w:rPr>
      </w:pPr>
      <w:r w:rsidRPr="00B048ED">
        <w:rPr>
          <w:i/>
        </w:rPr>
        <w:t>Correspondence to</w:t>
      </w:r>
      <w:r w:rsidRPr="00B048ED">
        <w:t xml:space="preserve">: </w:t>
      </w:r>
      <w:r w:rsidR="00B5165C">
        <w:t>Author2 (Email@edu.com)</w:t>
      </w:r>
    </w:p>
    <w:p w14:paraId="51ABEC4D" w14:textId="6D6691BC" w:rsidR="0008511C" w:rsidRPr="00B048ED" w:rsidRDefault="000A1B66" w:rsidP="00AD7895">
      <w:r w:rsidRPr="00B048ED">
        <w:rPr>
          <w:b/>
        </w:rPr>
        <w:t>Abstract.</w:t>
      </w:r>
      <w:r w:rsidRPr="00B048ED">
        <w:t xml:space="preserve"> </w:t>
      </w:r>
      <w:r w:rsidR="00502142">
        <w:t>TEXT</w:t>
      </w:r>
    </w:p>
    <w:p w14:paraId="42046590" w14:textId="0864C2F3" w:rsidR="0008511C" w:rsidRDefault="00BB1175" w:rsidP="006C3F17">
      <w:pPr>
        <w:pStyle w:val="Heading1"/>
      </w:pPr>
      <w:r>
        <w:t>Main</w:t>
      </w:r>
    </w:p>
    <w:p w14:paraId="64D17F32" w14:textId="543CD7CD" w:rsidR="00BB1175" w:rsidRPr="00BB1175" w:rsidRDefault="00BB1175" w:rsidP="00BB1175">
      <w:r>
        <w:t>TEXT</w:t>
      </w:r>
    </w:p>
    <w:p w14:paraId="3C3060ED" w14:textId="39BE936D" w:rsidR="00BB1175" w:rsidRDefault="00BB1175" w:rsidP="00BB1175">
      <w:pPr>
        <w:pStyle w:val="Heading1"/>
      </w:pPr>
      <w:r>
        <w:t>Methods</w:t>
      </w:r>
    </w:p>
    <w:p w14:paraId="7E44CA97" w14:textId="643B218C" w:rsidR="00BB1175" w:rsidRPr="00BB1175" w:rsidRDefault="00BB1175" w:rsidP="00BB1175">
      <w:r>
        <w:t>TEXT</w:t>
      </w:r>
    </w:p>
    <w:p w14:paraId="440F9EFA" w14:textId="26E4FCAF" w:rsidR="00BB1175" w:rsidRDefault="00BB1175" w:rsidP="00BB1175">
      <w:pPr>
        <w:pStyle w:val="Heading1"/>
      </w:pPr>
      <w:r>
        <w:t>Data availability</w:t>
      </w:r>
    </w:p>
    <w:p w14:paraId="46D85E35" w14:textId="4DFAD911" w:rsidR="00BB1175" w:rsidRPr="00BB1175" w:rsidRDefault="00BB1175" w:rsidP="00BB1175">
      <w:r>
        <w:t>TEXT</w:t>
      </w:r>
    </w:p>
    <w:p w14:paraId="2F847090" w14:textId="0FF766B1" w:rsidR="00AE5F9B" w:rsidRDefault="00AE5F9B" w:rsidP="00B4015F"/>
    <w:p w14:paraId="0D52189A" w14:textId="77777777" w:rsidR="00C6397A" w:rsidRDefault="00C6397A" w:rsidP="00B4015F"/>
    <w:p w14:paraId="6028369E" w14:textId="385ED78C" w:rsidR="00C6397A" w:rsidRDefault="00502142" w:rsidP="00C6397A">
      <w:pPr>
        <w:keepNext/>
        <w:jc w:val="center"/>
      </w:pPr>
      <w:r>
        <w:t>Figure</w:t>
      </w:r>
    </w:p>
    <w:p w14:paraId="548DAC6B" w14:textId="44BD8951" w:rsidR="00003065" w:rsidRDefault="00C6397A" w:rsidP="00C6397A">
      <w:pPr>
        <w:pStyle w:val="Caption"/>
      </w:pPr>
      <w:r w:rsidRPr="00D07889">
        <w:t xml:space="preserve">Figure </w:t>
      </w:r>
      <w:fldSimple w:instr=" SEQ Figure \* ARABIC ">
        <w:r w:rsidR="008F1687">
          <w:rPr>
            <w:noProof/>
          </w:rPr>
          <w:t>1</w:t>
        </w:r>
      </w:fldSimple>
      <w:r>
        <w:t>:</w:t>
      </w:r>
      <w:r w:rsidRPr="00D07889">
        <w:t xml:space="preserve"> Operational workflow for MEIAT-CMAQ.</w:t>
      </w:r>
    </w:p>
    <w:p w14:paraId="79457D0F" w14:textId="77777777" w:rsidR="00BB1175" w:rsidRDefault="00BB1175" w:rsidP="00BB1175"/>
    <w:p w14:paraId="7C6BAE9E" w14:textId="561D4B06" w:rsidR="00BB1175" w:rsidRPr="00BB1175" w:rsidRDefault="00BB1175" w:rsidP="00BB1175">
      <w:pPr>
        <w:pStyle w:val="Heading1"/>
      </w:pPr>
      <w:r>
        <w:t>References</w:t>
      </w:r>
    </w:p>
    <w:sectPr w:rsidR="00BB1175" w:rsidRPr="00BB1175" w:rsidSect="00502142">
      <w:footerReference w:type="default" r:id="rId8"/>
      <w:pgSz w:w="11907" w:h="13608"/>
      <w:pgMar w:top="567" w:right="936" w:bottom="1338" w:left="936" w:header="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32C5" w14:textId="77777777" w:rsidR="00433278" w:rsidRDefault="00433278" w:rsidP="006D0C96">
      <w:pPr>
        <w:spacing w:line="240" w:lineRule="auto"/>
      </w:pPr>
      <w:r>
        <w:separator/>
      </w:r>
    </w:p>
  </w:endnote>
  <w:endnote w:type="continuationSeparator" w:id="0">
    <w:p w14:paraId="3ADF2739" w14:textId="77777777" w:rsidR="00433278" w:rsidRDefault="00433278" w:rsidP="006D0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78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6ABD1" w14:textId="77777777" w:rsidR="006D0C96" w:rsidRDefault="006D0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8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A5123" w14:textId="77777777" w:rsidR="006D0C96" w:rsidRDefault="006D0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34F4" w14:textId="77777777" w:rsidR="00433278" w:rsidRDefault="00433278" w:rsidP="006D0C96">
      <w:pPr>
        <w:spacing w:line="240" w:lineRule="auto"/>
      </w:pPr>
      <w:r>
        <w:separator/>
      </w:r>
    </w:p>
  </w:footnote>
  <w:footnote w:type="continuationSeparator" w:id="0">
    <w:p w14:paraId="393FC939" w14:textId="77777777" w:rsidR="00433278" w:rsidRDefault="00433278" w:rsidP="006D0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403"/>
    <w:multiLevelType w:val="hybridMultilevel"/>
    <w:tmpl w:val="E6ECA0A2"/>
    <w:lvl w:ilvl="0" w:tplc="35A460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702F"/>
    <w:multiLevelType w:val="multilevel"/>
    <w:tmpl w:val="591E4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9F01EE"/>
    <w:multiLevelType w:val="hybridMultilevel"/>
    <w:tmpl w:val="8EB8B192"/>
    <w:lvl w:ilvl="0" w:tplc="CC5432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621EB8"/>
    <w:multiLevelType w:val="hybridMultilevel"/>
    <w:tmpl w:val="B3626938"/>
    <w:lvl w:ilvl="0" w:tplc="F29A847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4CC"/>
    <w:multiLevelType w:val="hybridMultilevel"/>
    <w:tmpl w:val="965E2140"/>
    <w:lvl w:ilvl="0" w:tplc="C114C92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9E179CA"/>
    <w:multiLevelType w:val="hybridMultilevel"/>
    <w:tmpl w:val="78E687C0"/>
    <w:lvl w:ilvl="0" w:tplc="304C3A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E374B33"/>
    <w:multiLevelType w:val="multilevel"/>
    <w:tmpl w:val="56B859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E666414"/>
    <w:multiLevelType w:val="multilevel"/>
    <w:tmpl w:val="5A90C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2C80330"/>
    <w:multiLevelType w:val="multilevel"/>
    <w:tmpl w:val="DC3EBFC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9B900DB"/>
    <w:multiLevelType w:val="hybridMultilevel"/>
    <w:tmpl w:val="CDA834D0"/>
    <w:lvl w:ilvl="0" w:tplc="6FBC140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5780240">
    <w:abstractNumId w:val="3"/>
  </w:num>
  <w:num w:numId="2" w16cid:durableId="1476216129">
    <w:abstractNumId w:val="3"/>
  </w:num>
  <w:num w:numId="3" w16cid:durableId="982927824">
    <w:abstractNumId w:val="0"/>
  </w:num>
  <w:num w:numId="4" w16cid:durableId="1696232589">
    <w:abstractNumId w:val="1"/>
  </w:num>
  <w:num w:numId="5" w16cid:durableId="86775138">
    <w:abstractNumId w:val="8"/>
  </w:num>
  <w:num w:numId="6" w16cid:durableId="753863576">
    <w:abstractNumId w:val="6"/>
  </w:num>
  <w:num w:numId="7" w16cid:durableId="1108963801">
    <w:abstractNumId w:val="7"/>
  </w:num>
  <w:num w:numId="8" w16cid:durableId="843327568">
    <w:abstractNumId w:val="9"/>
  </w:num>
  <w:num w:numId="9" w16cid:durableId="1392313032">
    <w:abstractNumId w:val="2"/>
  </w:num>
  <w:num w:numId="10" w16cid:durableId="1521047283">
    <w:abstractNumId w:val="4"/>
  </w:num>
  <w:num w:numId="11" w16cid:durableId="1670912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13"/>
    <w:rsid w:val="00003065"/>
    <w:rsid w:val="00016BD1"/>
    <w:rsid w:val="00021E9B"/>
    <w:rsid w:val="0002210C"/>
    <w:rsid w:val="00022845"/>
    <w:rsid w:val="000250CA"/>
    <w:rsid w:val="0002512A"/>
    <w:rsid w:val="00026867"/>
    <w:rsid w:val="00026B15"/>
    <w:rsid w:val="0003007C"/>
    <w:rsid w:val="000308F3"/>
    <w:rsid w:val="00033DC3"/>
    <w:rsid w:val="00034551"/>
    <w:rsid w:val="000346B5"/>
    <w:rsid w:val="0003503B"/>
    <w:rsid w:val="00036BA1"/>
    <w:rsid w:val="000402B6"/>
    <w:rsid w:val="000406AB"/>
    <w:rsid w:val="00041A84"/>
    <w:rsid w:val="00042A2E"/>
    <w:rsid w:val="00043644"/>
    <w:rsid w:val="00045CC9"/>
    <w:rsid w:val="000519F0"/>
    <w:rsid w:val="00052E64"/>
    <w:rsid w:val="0005341F"/>
    <w:rsid w:val="00054193"/>
    <w:rsid w:val="0005432D"/>
    <w:rsid w:val="0005690A"/>
    <w:rsid w:val="00063A6C"/>
    <w:rsid w:val="00065ACF"/>
    <w:rsid w:val="00067777"/>
    <w:rsid w:val="00071D85"/>
    <w:rsid w:val="0007491C"/>
    <w:rsid w:val="00075384"/>
    <w:rsid w:val="00075901"/>
    <w:rsid w:val="00075F28"/>
    <w:rsid w:val="00080D0A"/>
    <w:rsid w:val="00081217"/>
    <w:rsid w:val="0008511C"/>
    <w:rsid w:val="00090EED"/>
    <w:rsid w:val="000943E4"/>
    <w:rsid w:val="000968C6"/>
    <w:rsid w:val="000A0875"/>
    <w:rsid w:val="000A1B66"/>
    <w:rsid w:val="000A20DC"/>
    <w:rsid w:val="000A3653"/>
    <w:rsid w:val="000A3BD9"/>
    <w:rsid w:val="000A5917"/>
    <w:rsid w:val="000A6591"/>
    <w:rsid w:val="000A771B"/>
    <w:rsid w:val="000B068A"/>
    <w:rsid w:val="000B270E"/>
    <w:rsid w:val="000B3AF0"/>
    <w:rsid w:val="000B402B"/>
    <w:rsid w:val="000B4DA7"/>
    <w:rsid w:val="000C0679"/>
    <w:rsid w:val="000C261C"/>
    <w:rsid w:val="000C3A9F"/>
    <w:rsid w:val="000D0E81"/>
    <w:rsid w:val="000E0647"/>
    <w:rsid w:val="000E1C60"/>
    <w:rsid w:val="000E207A"/>
    <w:rsid w:val="000E3928"/>
    <w:rsid w:val="000E5942"/>
    <w:rsid w:val="000E607A"/>
    <w:rsid w:val="000E6953"/>
    <w:rsid w:val="000E72F8"/>
    <w:rsid w:val="000F125E"/>
    <w:rsid w:val="000F64EB"/>
    <w:rsid w:val="000F6C5E"/>
    <w:rsid w:val="00100F1E"/>
    <w:rsid w:val="00102A41"/>
    <w:rsid w:val="001114ED"/>
    <w:rsid w:val="00113B79"/>
    <w:rsid w:val="00115FB0"/>
    <w:rsid w:val="00120735"/>
    <w:rsid w:val="00121FDF"/>
    <w:rsid w:val="00123A16"/>
    <w:rsid w:val="00125E93"/>
    <w:rsid w:val="0012716B"/>
    <w:rsid w:val="0012719D"/>
    <w:rsid w:val="00130301"/>
    <w:rsid w:val="00133FEC"/>
    <w:rsid w:val="00140A02"/>
    <w:rsid w:val="00144E4C"/>
    <w:rsid w:val="00146BF1"/>
    <w:rsid w:val="00150773"/>
    <w:rsid w:val="001567FB"/>
    <w:rsid w:val="00164967"/>
    <w:rsid w:val="00166C07"/>
    <w:rsid w:val="00170260"/>
    <w:rsid w:val="00171DC8"/>
    <w:rsid w:val="00173915"/>
    <w:rsid w:val="00174B5E"/>
    <w:rsid w:val="0018045F"/>
    <w:rsid w:val="001817B3"/>
    <w:rsid w:val="00181C7A"/>
    <w:rsid w:val="00186CCF"/>
    <w:rsid w:val="00197417"/>
    <w:rsid w:val="001A02E5"/>
    <w:rsid w:val="001A0F9B"/>
    <w:rsid w:val="001A7876"/>
    <w:rsid w:val="001B1BC1"/>
    <w:rsid w:val="001B1EAE"/>
    <w:rsid w:val="001B44DF"/>
    <w:rsid w:val="001C0DF7"/>
    <w:rsid w:val="001C13EC"/>
    <w:rsid w:val="001C2950"/>
    <w:rsid w:val="001C5EB9"/>
    <w:rsid w:val="001D1CF5"/>
    <w:rsid w:val="001D34D3"/>
    <w:rsid w:val="001D3BAE"/>
    <w:rsid w:val="001D480F"/>
    <w:rsid w:val="001D57D4"/>
    <w:rsid w:val="001D7F05"/>
    <w:rsid w:val="001E61D3"/>
    <w:rsid w:val="001E6E72"/>
    <w:rsid w:val="001E70EA"/>
    <w:rsid w:val="001F170A"/>
    <w:rsid w:val="001F179C"/>
    <w:rsid w:val="001F1FA0"/>
    <w:rsid w:val="001F1FB6"/>
    <w:rsid w:val="001F2700"/>
    <w:rsid w:val="001F7AC8"/>
    <w:rsid w:val="00203F92"/>
    <w:rsid w:val="00205070"/>
    <w:rsid w:val="00205470"/>
    <w:rsid w:val="002142C0"/>
    <w:rsid w:val="00221006"/>
    <w:rsid w:val="00221DF0"/>
    <w:rsid w:val="00223F77"/>
    <w:rsid w:val="00223FBA"/>
    <w:rsid w:val="0022428D"/>
    <w:rsid w:val="00227C61"/>
    <w:rsid w:val="00227E53"/>
    <w:rsid w:val="00231196"/>
    <w:rsid w:val="00231A75"/>
    <w:rsid w:val="002329B6"/>
    <w:rsid w:val="0023578E"/>
    <w:rsid w:val="00236813"/>
    <w:rsid w:val="00236D22"/>
    <w:rsid w:val="00240597"/>
    <w:rsid w:val="00242EDA"/>
    <w:rsid w:val="0024513C"/>
    <w:rsid w:val="00247AE4"/>
    <w:rsid w:val="0025101C"/>
    <w:rsid w:val="002530AB"/>
    <w:rsid w:val="00253B58"/>
    <w:rsid w:val="00254895"/>
    <w:rsid w:val="00265D39"/>
    <w:rsid w:val="00266AD6"/>
    <w:rsid w:val="00266F7A"/>
    <w:rsid w:val="00267604"/>
    <w:rsid w:val="00267FA5"/>
    <w:rsid w:val="00271FE5"/>
    <w:rsid w:val="002737FC"/>
    <w:rsid w:val="00282351"/>
    <w:rsid w:val="0028360E"/>
    <w:rsid w:val="00283AB1"/>
    <w:rsid w:val="00284DE2"/>
    <w:rsid w:val="002872BB"/>
    <w:rsid w:val="00290223"/>
    <w:rsid w:val="00291FFE"/>
    <w:rsid w:val="00292DE6"/>
    <w:rsid w:val="002A358A"/>
    <w:rsid w:val="002A3733"/>
    <w:rsid w:val="002A44D1"/>
    <w:rsid w:val="002A7BF1"/>
    <w:rsid w:val="002B092B"/>
    <w:rsid w:val="002B32A4"/>
    <w:rsid w:val="002B50A5"/>
    <w:rsid w:val="002B6F3B"/>
    <w:rsid w:val="002B7110"/>
    <w:rsid w:val="002C1769"/>
    <w:rsid w:val="002C1929"/>
    <w:rsid w:val="002C7D04"/>
    <w:rsid w:val="002D136A"/>
    <w:rsid w:val="002D26F2"/>
    <w:rsid w:val="002D4900"/>
    <w:rsid w:val="002D7ECA"/>
    <w:rsid w:val="002E1119"/>
    <w:rsid w:val="002E6575"/>
    <w:rsid w:val="002E7F0D"/>
    <w:rsid w:val="002F0E66"/>
    <w:rsid w:val="002F4C8F"/>
    <w:rsid w:val="003043DE"/>
    <w:rsid w:val="00304D4B"/>
    <w:rsid w:val="00305E31"/>
    <w:rsid w:val="00305EDE"/>
    <w:rsid w:val="003060BD"/>
    <w:rsid w:val="00310C0B"/>
    <w:rsid w:val="00310D37"/>
    <w:rsid w:val="003118C8"/>
    <w:rsid w:val="0031588E"/>
    <w:rsid w:val="00320B45"/>
    <w:rsid w:val="003233DC"/>
    <w:rsid w:val="00324134"/>
    <w:rsid w:val="00324AA2"/>
    <w:rsid w:val="003254D0"/>
    <w:rsid w:val="00327C91"/>
    <w:rsid w:val="00334E9F"/>
    <w:rsid w:val="00336C48"/>
    <w:rsid w:val="003375C9"/>
    <w:rsid w:val="00344130"/>
    <w:rsid w:val="0034567F"/>
    <w:rsid w:val="00345986"/>
    <w:rsid w:val="003507B1"/>
    <w:rsid w:val="00352E95"/>
    <w:rsid w:val="0035336F"/>
    <w:rsid w:val="00353B4D"/>
    <w:rsid w:val="00355197"/>
    <w:rsid w:val="003557AF"/>
    <w:rsid w:val="00356FB6"/>
    <w:rsid w:val="003622EB"/>
    <w:rsid w:val="003631E8"/>
    <w:rsid w:val="00370F42"/>
    <w:rsid w:val="00372B59"/>
    <w:rsid w:val="0037372A"/>
    <w:rsid w:val="003747A7"/>
    <w:rsid w:val="00375176"/>
    <w:rsid w:val="0037533B"/>
    <w:rsid w:val="00377716"/>
    <w:rsid w:val="0038199B"/>
    <w:rsid w:val="00381F7A"/>
    <w:rsid w:val="00385A4A"/>
    <w:rsid w:val="00386F6F"/>
    <w:rsid w:val="00387976"/>
    <w:rsid w:val="00390FA0"/>
    <w:rsid w:val="00393627"/>
    <w:rsid w:val="00395A4D"/>
    <w:rsid w:val="00397D63"/>
    <w:rsid w:val="003A4FB4"/>
    <w:rsid w:val="003A76A1"/>
    <w:rsid w:val="003B2FB0"/>
    <w:rsid w:val="003B6021"/>
    <w:rsid w:val="003B6C2D"/>
    <w:rsid w:val="003C052D"/>
    <w:rsid w:val="003C3887"/>
    <w:rsid w:val="003C46B7"/>
    <w:rsid w:val="003D292C"/>
    <w:rsid w:val="003D4359"/>
    <w:rsid w:val="003D5288"/>
    <w:rsid w:val="003D5E5A"/>
    <w:rsid w:val="003E1EB4"/>
    <w:rsid w:val="003E64B2"/>
    <w:rsid w:val="003F124B"/>
    <w:rsid w:val="003F26E1"/>
    <w:rsid w:val="003F3871"/>
    <w:rsid w:val="003F38AA"/>
    <w:rsid w:val="003F4D35"/>
    <w:rsid w:val="003F6C88"/>
    <w:rsid w:val="0040010A"/>
    <w:rsid w:val="0040184A"/>
    <w:rsid w:val="00401E5F"/>
    <w:rsid w:val="00404BAC"/>
    <w:rsid w:val="004071A5"/>
    <w:rsid w:val="004075DE"/>
    <w:rsid w:val="00410559"/>
    <w:rsid w:val="00412FAF"/>
    <w:rsid w:val="00414D88"/>
    <w:rsid w:val="00417385"/>
    <w:rsid w:val="00417AAD"/>
    <w:rsid w:val="00417E2A"/>
    <w:rsid w:val="0042041F"/>
    <w:rsid w:val="00424991"/>
    <w:rsid w:val="00432A29"/>
    <w:rsid w:val="00433278"/>
    <w:rsid w:val="00433DB3"/>
    <w:rsid w:val="0043454B"/>
    <w:rsid w:val="00435E10"/>
    <w:rsid w:val="00437186"/>
    <w:rsid w:val="00440ADD"/>
    <w:rsid w:val="00441FB9"/>
    <w:rsid w:val="00442E7C"/>
    <w:rsid w:val="00443B36"/>
    <w:rsid w:val="00445A94"/>
    <w:rsid w:val="00446FEE"/>
    <w:rsid w:val="00447FA3"/>
    <w:rsid w:val="00450DB9"/>
    <w:rsid w:val="00453564"/>
    <w:rsid w:val="0045499A"/>
    <w:rsid w:val="004554D2"/>
    <w:rsid w:val="00457368"/>
    <w:rsid w:val="004606C1"/>
    <w:rsid w:val="00463568"/>
    <w:rsid w:val="0046542C"/>
    <w:rsid w:val="00472EA2"/>
    <w:rsid w:val="0047347B"/>
    <w:rsid w:val="00480079"/>
    <w:rsid w:val="00480663"/>
    <w:rsid w:val="00480820"/>
    <w:rsid w:val="004832B7"/>
    <w:rsid w:val="00484F09"/>
    <w:rsid w:val="0048762F"/>
    <w:rsid w:val="00487C3D"/>
    <w:rsid w:val="00490DC1"/>
    <w:rsid w:val="004918FC"/>
    <w:rsid w:val="00492FE7"/>
    <w:rsid w:val="00495319"/>
    <w:rsid w:val="00496E96"/>
    <w:rsid w:val="0049739B"/>
    <w:rsid w:val="004A235A"/>
    <w:rsid w:val="004B24BB"/>
    <w:rsid w:val="004B3113"/>
    <w:rsid w:val="004B4F1E"/>
    <w:rsid w:val="004B55F9"/>
    <w:rsid w:val="004B78BC"/>
    <w:rsid w:val="004C1AE9"/>
    <w:rsid w:val="004C46DB"/>
    <w:rsid w:val="004C766C"/>
    <w:rsid w:val="004D0C4D"/>
    <w:rsid w:val="004D0F1A"/>
    <w:rsid w:val="004D163B"/>
    <w:rsid w:val="004D285F"/>
    <w:rsid w:val="004D3026"/>
    <w:rsid w:val="004D310C"/>
    <w:rsid w:val="004E135D"/>
    <w:rsid w:val="004E23E2"/>
    <w:rsid w:val="004E28A6"/>
    <w:rsid w:val="004E4E2C"/>
    <w:rsid w:val="004E7F72"/>
    <w:rsid w:val="004F0C61"/>
    <w:rsid w:val="004F29C6"/>
    <w:rsid w:val="004F559D"/>
    <w:rsid w:val="004F65F8"/>
    <w:rsid w:val="00500B10"/>
    <w:rsid w:val="00502142"/>
    <w:rsid w:val="005034D2"/>
    <w:rsid w:val="0050606F"/>
    <w:rsid w:val="0050685F"/>
    <w:rsid w:val="00511078"/>
    <w:rsid w:val="005115A2"/>
    <w:rsid w:val="00512474"/>
    <w:rsid w:val="00513901"/>
    <w:rsid w:val="00513CE8"/>
    <w:rsid w:val="005159E7"/>
    <w:rsid w:val="005173DB"/>
    <w:rsid w:val="00520674"/>
    <w:rsid w:val="00522087"/>
    <w:rsid w:val="005360B0"/>
    <w:rsid w:val="0053747A"/>
    <w:rsid w:val="00542A82"/>
    <w:rsid w:val="00543DB9"/>
    <w:rsid w:val="005479A0"/>
    <w:rsid w:val="0055182A"/>
    <w:rsid w:val="0055217B"/>
    <w:rsid w:val="005536E4"/>
    <w:rsid w:val="00564213"/>
    <w:rsid w:val="00567B01"/>
    <w:rsid w:val="00574A59"/>
    <w:rsid w:val="005753A7"/>
    <w:rsid w:val="00580A9F"/>
    <w:rsid w:val="00581C55"/>
    <w:rsid w:val="005845F3"/>
    <w:rsid w:val="0058460F"/>
    <w:rsid w:val="00586983"/>
    <w:rsid w:val="00590101"/>
    <w:rsid w:val="005A4F32"/>
    <w:rsid w:val="005A69CF"/>
    <w:rsid w:val="005A7646"/>
    <w:rsid w:val="005A7933"/>
    <w:rsid w:val="005B010B"/>
    <w:rsid w:val="005B0F21"/>
    <w:rsid w:val="005B202D"/>
    <w:rsid w:val="005B20B4"/>
    <w:rsid w:val="005B2EE2"/>
    <w:rsid w:val="005B2FB5"/>
    <w:rsid w:val="005B2FDA"/>
    <w:rsid w:val="005B7DDE"/>
    <w:rsid w:val="005C1EEF"/>
    <w:rsid w:val="005C205C"/>
    <w:rsid w:val="005C5735"/>
    <w:rsid w:val="005C6B71"/>
    <w:rsid w:val="005C7F38"/>
    <w:rsid w:val="005D2F8A"/>
    <w:rsid w:val="005D39D1"/>
    <w:rsid w:val="005D59E5"/>
    <w:rsid w:val="005E1CFA"/>
    <w:rsid w:val="005E2E36"/>
    <w:rsid w:val="005E4CCF"/>
    <w:rsid w:val="005E5FAA"/>
    <w:rsid w:val="005E6ABF"/>
    <w:rsid w:val="005E6FC4"/>
    <w:rsid w:val="005E736B"/>
    <w:rsid w:val="005F0E57"/>
    <w:rsid w:val="005F1950"/>
    <w:rsid w:val="005F259E"/>
    <w:rsid w:val="005F36CF"/>
    <w:rsid w:val="005F4CD8"/>
    <w:rsid w:val="005F5C5F"/>
    <w:rsid w:val="005F64D7"/>
    <w:rsid w:val="005F6E74"/>
    <w:rsid w:val="00601517"/>
    <w:rsid w:val="00603A06"/>
    <w:rsid w:val="006065DD"/>
    <w:rsid w:val="0061615B"/>
    <w:rsid w:val="006204C3"/>
    <w:rsid w:val="00620856"/>
    <w:rsid w:val="00620DCE"/>
    <w:rsid w:val="0062284E"/>
    <w:rsid w:val="00622D34"/>
    <w:rsid w:val="0062693B"/>
    <w:rsid w:val="00627DB4"/>
    <w:rsid w:val="00627F38"/>
    <w:rsid w:val="00630226"/>
    <w:rsid w:val="00630F47"/>
    <w:rsid w:val="006326D7"/>
    <w:rsid w:val="00632CFE"/>
    <w:rsid w:val="00633122"/>
    <w:rsid w:val="0063613A"/>
    <w:rsid w:val="006411FF"/>
    <w:rsid w:val="00644712"/>
    <w:rsid w:val="0064524F"/>
    <w:rsid w:val="00646C5D"/>
    <w:rsid w:val="0065096F"/>
    <w:rsid w:val="00652027"/>
    <w:rsid w:val="0065276F"/>
    <w:rsid w:val="00652F36"/>
    <w:rsid w:val="006535FF"/>
    <w:rsid w:val="00654835"/>
    <w:rsid w:val="006550DA"/>
    <w:rsid w:val="00656786"/>
    <w:rsid w:val="0066161C"/>
    <w:rsid w:val="00664F55"/>
    <w:rsid w:val="006659D2"/>
    <w:rsid w:val="00665ABC"/>
    <w:rsid w:val="006678EB"/>
    <w:rsid w:val="006679CD"/>
    <w:rsid w:val="00670F05"/>
    <w:rsid w:val="00672561"/>
    <w:rsid w:val="00673040"/>
    <w:rsid w:val="0067391D"/>
    <w:rsid w:val="00674582"/>
    <w:rsid w:val="00681675"/>
    <w:rsid w:val="00682896"/>
    <w:rsid w:val="00685A37"/>
    <w:rsid w:val="0068630A"/>
    <w:rsid w:val="0069242D"/>
    <w:rsid w:val="006930E0"/>
    <w:rsid w:val="00693544"/>
    <w:rsid w:val="00696033"/>
    <w:rsid w:val="00696075"/>
    <w:rsid w:val="006972C4"/>
    <w:rsid w:val="006A2879"/>
    <w:rsid w:val="006A2F91"/>
    <w:rsid w:val="006A36E4"/>
    <w:rsid w:val="006A4572"/>
    <w:rsid w:val="006A5A2A"/>
    <w:rsid w:val="006B03CF"/>
    <w:rsid w:val="006B1653"/>
    <w:rsid w:val="006B1DCA"/>
    <w:rsid w:val="006B2BF1"/>
    <w:rsid w:val="006B4942"/>
    <w:rsid w:val="006B5E2B"/>
    <w:rsid w:val="006C33F0"/>
    <w:rsid w:val="006C3612"/>
    <w:rsid w:val="006C3F17"/>
    <w:rsid w:val="006C6449"/>
    <w:rsid w:val="006C79F6"/>
    <w:rsid w:val="006D02BA"/>
    <w:rsid w:val="006D0C96"/>
    <w:rsid w:val="006D227B"/>
    <w:rsid w:val="006D2B26"/>
    <w:rsid w:val="006D46BA"/>
    <w:rsid w:val="006D5A82"/>
    <w:rsid w:val="006D6639"/>
    <w:rsid w:val="006E0797"/>
    <w:rsid w:val="006E09CA"/>
    <w:rsid w:val="006E1E5E"/>
    <w:rsid w:val="006E256D"/>
    <w:rsid w:val="006F013F"/>
    <w:rsid w:val="006F1D57"/>
    <w:rsid w:val="006F2C28"/>
    <w:rsid w:val="006F3087"/>
    <w:rsid w:val="006F4AC7"/>
    <w:rsid w:val="006F525B"/>
    <w:rsid w:val="0070119E"/>
    <w:rsid w:val="0070145D"/>
    <w:rsid w:val="00704948"/>
    <w:rsid w:val="0070537F"/>
    <w:rsid w:val="00707EE6"/>
    <w:rsid w:val="0071537C"/>
    <w:rsid w:val="0071568E"/>
    <w:rsid w:val="00715D43"/>
    <w:rsid w:val="00721A78"/>
    <w:rsid w:val="0072226D"/>
    <w:rsid w:val="0073001E"/>
    <w:rsid w:val="007304C7"/>
    <w:rsid w:val="00732CFF"/>
    <w:rsid w:val="00733710"/>
    <w:rsid w:val="00733CBB"/>
    <w:rsid w:val="00734CC9"/>
    <w:rsid w:val="00734E20"/>
    <w:rsid w:val="00735304"/>
    <w:rsid w:val="00735EEC"/>
    <w:rsid w:val="00737BA7"/>
    <w:rsid w:val="007479A8"/>
    <w:rsid w:val="00751A44"/>
    <w:rsid w:val="0075602B"/>
    <w:rsid w:val="00756384"/>
    <w:rsid w:val="00761140"/>
    <w:rsid w:val="0076455E"/>
    <w:rsid w:val="00766B35"/>
    <w:rsid w:val="00771BEC"/>
    <w:rsid w:val="00772785"/>
    <w:rsid w:val="00773DBD"/>
    <w:rsid w:val="007742A5"/>
    <w:rsid w:val="007742A8"/>
    <w:rsid w:val="007823FC"/>
    <w:rsid w:val="0078409E"/>
    <w:rsid w:val="00784E88"/>
    <w:rsid w:val="007850AC"/>
    <w:rsid w:val="00785582"/>
    <w:rsid w:val="00791848"/>
    <w:rsid w:val="00791C1A"/>
    <w:rsid w:val="00792987"/>
    <w:rsid w:val="00793441"/>
    <w:rsid w:val="00794D90"/>
    <w:rsid w:val="00796745"/>
    <w:rsid w:val="00796A7F"/>
    <w:rsid w:val="007977F0"/>
    <w:rsid w:val="007A4CE3"/>
    <w:rsid w:val="007A4FA4"/>
    <w:rsid w:val="007A64CD"/>
    <w:rsid w:val="007B1418"/>
    <w:rsid w:val="007B21F9"/>
    <w:rsid w:val="007B2A0C"/>
    <w:rsid w:val="007C0E2C"/>
    <w:rsid w:val="007C2BDC"/>
    <w:rsid w:val="007C4FB1"/>
    <w:rsid w:val="007C5B65"/>
    <w:rsid w:val="007C6846"/>
    <w:rsid w:val="007D0844"/>
    <w:rsid w:val="007D1DC3"/>
    <w:rsid w:val="007D290A"/>
    <w:rsid w:val="007D29C6"/>
    <w:rsid w:val="007D3680"/>
    <w:rsid w:val="007D7795"/>
    <w:rsid w:val="007D7B4C"/>
    <w:rsid w:val="007E101A"/>
    <w:rsid w:val="007E4C99"/>
    <w:rsid w:val="007E5187"/>
    <w:rsid w:val="007F2B54"/>
    <w:rsid w:val="007F4726"/>
    <w:rsid w:val="008014BE"/>
    <w:rsid w:val="00802EA2"/>
    <w:rsid w:val="008030E7"/>
    <w:rsid w:val="008031A5"/>
    <w:rsid w:val="00803B33"/>
    <w:rsid w:val="00803C6D"/>
    <w:rsid w:val="00804B0A"/>
    <w:rsid w:val="0080612D"/>
    <w:rsid w:val="0080743E"/>
    <w:rsid w:val="008131C1"/>
    <w:rsid w:val="00816B18"/>
    <w:rsid w:val="0081759A"/>
    <w:rsid w:val="008178A6"/>
    <w:rsid w:val="0081793A"/>
    <w:rsid w:val="00817D0C"/>
    <w:rsid w:val="00824739"/>
    <w:rsid w:val="00824E54"/>
    <w:rsid w:val="00831E43"/>
    <w:rsid w:val="00835212"/>
    <w:rsid w:val="008358B2"/>
    <w:rsid w:val="008368A5"/>
    <w:rsid w:val="008428D3"/>
    <w:rsid w:val="00845FCC"/>
    <w:rsid w:val="00851EE6"/>
    <w:rsid w:val="00852E14"/>
    <w:rsid w:val="00855006"/>
    <w:rsid w:val="008572BD"/>
    <w:rsid w:val="008606DA"/>
    <w:rsid w:val="008614A4"/>
    <w:rsid w:val="00862190"/>
    <w:rsid w:val="0086268B"/>
    <w:rsid w:val="008672AB"/>
    <w:rsid w:val="00867943"/>
    <w:rsid w:val="00867A90"/>
    <w:rsid w:val="008712F7"/>
    <w:rsid w:val="0087281C"/>
    <w:rsid w:val="00873AAA"/>
    <w:rsid w:val="00876DD6"/>
    <w:rsid w:val="00877C07"/>
    <w:rsid w:val="00880F8D"/>
    <w:rsid w:val="008838ED"/>
    <w:rsid w:val="00886E7D"/>
    <w:rsid w:val="00891C6E"/>
    <w:rsid w:val="00896B40"/>
    <w:rsid w:val="008A249E"/>
    <w:rsid w:val="008A3A9F"/>
    <w:rsid w:val="008A4B86"/>
    <w:rsid w:val="008A53F3"/>
    <w:rsid w:val="008B6A8B"/>
    <w:rsid w:val="008B719F"/>
    <w:rsid w:val="008C3C18"/>
    <w:rsid w:val="008D1FA5"/>
    <w:rsid w:val="008D2A93"/>
    <w:rsid w:val="008D4347"/>
    <w:rsid w:val="008D6219"/>
    <w:rsid w:val="008D6A05"/>
    <w:rsid w:val="008D7D96"/>
    <w:rsid w:val="008E213F"/>
    <w:rsid w:val="008E2E33"/>
    <w:rsid w:val="008E3110"/>
    <w:rsid w:val="008E3CAC"/>
    <w:rsid w:val="008E5184"/>
    <w:rsid w:val="008F1687"/>
    <w:rsid w:val="008F62DE"/>
    <w:rsid w:val="00905982"/>
    <w:rsid w:val="00907ACA"/>
    <w:rsid w:val="00910066"/>
    <w:rsid w:val="0091027E"/>
    <w:rsid w:val="009150E4"/>
    <w:rsid w:val="0091716A"/>
    <w:rsid w:val="0091791F"/>
    <w:rsid w:val="00921296"/>
    <w:rsid w:val="00922F41"/>
    <w:rsid w:val="00925D19"/>
    <w:rsid w:val="0092711B"/>
    <w:rsid w:val="00927B7D"/>
    <w:rsid w:val="009303B5"/>
    <w:rsid w:val="00932F15"/>
    <w:rsid w:val="00943440"/>
    <w:rsid w:val="00943A74"/>
    <w:rsid w:val="009467B4"/>
    <w:rsid w:val="00947176"/>
    <w:rsid w:val="00947651"/>
    <w:rsid w:val="009478C0"/>
    <w:rsid w:val="00952E82"/>
    <w:rsid w:val="00953ABC"/>
    <w:rsid w:val="0095453C"/>
    <w:rsid w:val="009574C1"/>
    <w:rsid w:val="00960EA6"/>
    <w:rsid w:val="0096239E"/>
    <w:rsid w:val="00965245"/>
    <w:rsid w:val="00966C3D"/>
    <w:rsid w:val="00967017"/>
    <w:rsid w:val="00967934"/>
    <w:rsid w:val="009705D4"/>
    <w:rsid w:val="00970C88"/>
    <w:rsid w:val="00975420"/>
    <w:rsid w:val="00975C66"/>
    <w:rsid w:val="00986B3F"/>
    <w:rsid w:val="009874E2"/>
    <w:rsid w:val="0099006C"/>
    <w:rsid w:val="009910A2"/>
    <w:rsid w:val="009952B9"/>
    <w:rsid w:val="009A08FA"/>
    <w:rsid w:val="009A3ACD"/>
    <w:rsid w:val="009A7CA8"/>
    <w:rsid w:val="009B234F"/>
    <w:rsid w:val="009B2A83"/>
    <w:rsid w:val="009B61A5"/>
    <w:rsid w:val="009B7C3B"/>
    <w:rsid w:val="009C06C7"/>
    <w:rsid w:val="009C3D9C"/>
    <w:rsid w:val="009C5B74"/>
    <w:rsid w:val="009C7C33"/>
    <w:rsid w:val="009C7E28"/>
    <w:rsid w:val="009D0422"/>
    <w:rsid w:val="009D3351"/>
    <w:rsid w:val="009D38E2"/>
    <w:rsid w:val="009D44FA"/>
    <w:rsid w:val="009E095A"/>
    <w:rsid w:val="009E2E07"/>
    <w:rsid w:val="009E483D"/>
    <w:rsid w:val="009E4930"/>
    <w:rsid w:val="009E4C79"/>
    <w:rsid w:val="009E57CA"/>
    <w:rsid w:val="009E61EC"/>
    <w:rsid w:val="009E678F"/>
    <w:rsid w:val="009E7E2A"/>
    <w:rsid w:val="009F0C82"/>
    <w:rsid w:val="009F2900"/>
    <w:rsid w:val="009F2C0A"/>
    <w:rsid w:val="009F4DB7"/>
    <w:rsid w:val="009F78BB"/>
    <w:rsid w:val="00A04A7E"/>
    <w:rsid w:val="00A07B9A"/>
    <w:rsid w:val="00A178A4"/>
    <w:rsid w:val="00A17EED"/>
    <w:rsid w:val="00A20F71"/>
    <w:rsid w:val="00A23472"/>
    <w:rsid w:val="00A35358"/>
    <w:rsid w:val="00A35870"/>
    <w:rsid w:val="00A429F3"/>
    <w:rsid w:val="00A43128"/>
    <w:rsid w:val="00A469F4"/>
    <w:rsid w:val="00A47383"/>
    <w:rsid w:val="00A516B1"/>
    <w:rsid w:val="00A553C9"/>
    <w:rsid w:val="00A57997"/>
    <w:rsid w:val="00A61B1C"/>
    <w:rsid w:val="00A61CBC"/>
    <w:rsid w:val="00A62452"/>
    <w:rsid w:val="00A64045"/>
    <w:rsid w:val="00A66FC7"/>
    <w:rsid w:val="00A67139"/>
    <w:rsid w:val="00A67FE5"/>
    <w:rsid w:val="00A72409"/>
    <w:rsid w:val="00A76831"/>
    <w:rsid w:val="00A77B0C"/>
    <w:rsid w:val="00A83E73"/>
    <w:rsid w:val="00A85CE7"/>
    <w:rsid w:val="00A878CE"/>
    <w:rsid w:val="00A92709"/>
    <w:rsid w:val="00A929CD"/>
    <w:rsid w:val="00A96628"/>
    <w:rsid w:val="00A97AC3"/>
    <w:rsid w:val="00AA0387"/>
    <w:rsid w:val="00AA03B6"/>
    <w:rsid w:val="00AA187B"/>
    <w:rsid w:val="00AA2A1D"/>
    <w:rsid w:val="00AA2E51"/>
    <w:rsid w:val="00AA4107"/>
    <w:rsid w:val="00AB1305"/>
    <w:rsid w:val="00AB260B"/>
    <w:rsid w:val="00AB3AF4"/>
    <w:rsid w:val="00AB434F"/>
    <w:rsid w:val="00AB5E1E"/>
    <w:rsid w:val="00AB60DA"/>
    <w:rsid w:val="00AB6A11"/>
    <w:rsid w:val="00AB78E2"/>
    <w:rsid w:val="00AC29D4"/>
    <w:rsid w:val="00AC3225"/>
    <w:rsid w:val="00AC3A34"/>
    <w:rsid w:val="00AC5003"/>
    <w:rsid w:val="00AC5070"/>
    <w:rsid w:val="00AD14EB"/>
    <w:rsid w:val="00AD4FD5"/>
    <w:rsid w:val="00AD5F3C"/>
    <w:rsid w:val="00AD67B3"/>
    <w:rsid w:val="00AD7895"/>
    <w:rsid w:val="00AE2311"/>
    <w:rsid w:val="00AE2CFC"/>
    <w:rsid w:val="00AE335B"/>
    <w:rsid w:val="00AE4157"/>
    <w:rsid w:val="00AE592B"/>
    <w:rsid w:val="00AE5F9B"/>
    <w:rsid w:val="00AE7E52"/>
    <w:rsid w:val="00AF1F70"/>
    <w:rsid w:val="00AF23E6"/>
    <w:rsid w:val="00AF2643"/>
    <w:rsid w:val="00AF2887"/>
    <w:rsid w:val="00B00F49"/>
    <w:rsid w:val="00B048ED"/>
    <w:rsid w:val="00B06BE3"/>
    <w:rsid w:val="00B07A7B"/>
    <w:rsid w:val="00B07DF7"/>
    <w:rsid w:val="00B13397"/>
    <w:rsid w:val="00B13B34"/>
    <w:rsid w:val="00B14B69"/>
    <w:rsid w:val="00B16C9F"/>
    <w:rsid w:val="00B216DA"/>
    <w:rsid w:val="00B21B33"/>
    <w:rsid w:val="00B22087"/>
    <w:rsid w:val="00B26B41"/>
    <w:rsid w:val="00B30A97"/>
    <w:rsid w:val="00B32288"/>
    <w:rsid w:val="00B33578"/>
    <w:rsid w:val="00B361E5"/>
    <w:rsid w:val="00B37CAA"/>
    <w:rsid w:val="00B4015F"/>
    <w:rsid w:val="00B41CD8"/>
    <w:rsid w:val="00B440EA"/>
    <w:rsid w:val="00B50E5D"/>
    <w:rsid w:val="00B5165C"/>
    <w:rsid w:val="00B551C6"/>
    <w:rsid w:val="00B5719D"/>
    <w:rsid w:val="00B605EE"/>
    <w:rsid w:val="00B610C9"/>
    <w:rsid w:val="00B62878"/>
    <w:rsid w:val="00B62A97"/>
    <w:rsid w:val="00B653ED"/>
    <w:rsid w:val="00B6697E"/>
    <w:rsid w:val="00B67090"/>
    <w:rsid w:val="00B70EF6"/>
    <w:rsid w:val="00B70F70"/>
    <w:rsid w:val="00B75342"/>
    <w:rsid w:val="00B77B7F"/>
    <w:rsid w:val="00B825FF"/>
    <w:rsid w:val="00B828F6"/>
    <w:rsid w:val="00B82931"/>
    <w:rsid w:val="00B82D6B"/>
    <w:rsid w:val="00B839D6"/>
    <w:rsid w:val="00B83B9A"/>
    <w:rsid w:val="00B8426F"/>
    <w:rsid w:val="00B85D37"/>
    <w:rsid w:val="00B86CD1"/>
    <w:rsid w:val="00B87764"/>
    <w:rsid w:val="00B918D7"/>
    <w:rsid w:val="00B91AA2"/>
    <w:rsid w:val="00B9394B"/>
    <w:rsid w:val="00B94A58"/>
    <w:rsid w:val="00B94DB5"/>
    <w:rsid w:val="00B94FB5"/>
    <w:rsid w:val="00BA06AF"/>
    <w:rsid w:val="00BA3774"/>
    <w:rsid w:val="00BA472A"/>
    <w:rsid w:val="00BA5C26"/>
    <w:rsid w:val="00BA6CE9"/>
    <w:rsid w:val="00BB0700"/>
    <w:rsid w:val="00BB1175"/>
    <w:rsid w:val="00BB240E"/>
    <w:rsid w:val="00BB26A3"/>
    <w:rsid w:val="00BB26BC"/>
    <w:rsid w:val="00BB392B"/>
    <w:rsid w:val="00BB414A"/>
    <w:rsid w:val="00BB60BC"/>
    <w:rsid w:val="00BC161A"/>
    <w:rsid w:val="00BC4B18"/>
    <w:rsid w:val="00BC4C18"/>
    <w:rsid w:val="00BC50C0"/>
    <w:rsid w:val="00BC5B74"/>
    <w:rsid w:val="00BC5D2B"/>
    <w:rsid w:val="00BD0336"/>
    <w:rsid w:val="00BD0523"/>
    <w:rsid w:val="00BD080A"/>
    <w:rsid w:val="00BD0C4D"/>
    <w:rsid w:val="00BD1531"/>
    <w:rsid w:val="00BD1A62"/>
    <w:rsid w:val="00BD382F"/>
    <w:rsid w:val="00BD41B6"/>
    <w:rsid w:val="00BD4A1F"/>
    <w:rsid w:val="00BD4F6E"/>
    <w:rsid w:val="00BE0CB2"/>
    <w:rsid w:val="00BE0FEF"/>
    <w:rsid w:val="00BE58C0"/>
    <w:rsid w:val="00BF3969"/>
    <w:rsid w:val="00BF42D0"/>
    <w:rsid w:val="00BF467B"/>
    <w:rsid w:val="00BF7B91"/>
    <w:rsid w:val="00C00003"/>
    <w:rsid w:val="00C01F8C"/>
    <w:rsid w:val="00C02B95"/>
    <w:rsid w:val="00C03BD8"/>
    <w:rsid w:val="00C05C87"/>
    <w:rsid w:val="00C13452"/>
    <w:rsid w:val="00C155AF"/>
    <w:rsid w:val="00C1589F"/>
    <w:rsid w:val="00C16459"/>
    <w:rsid w:val="00C17863"/>
    <w:rsid w:val="00C22AFC"/>
    <w:rsid w:val="00C26311"/>
    <w:rsid w:val="00C35812"/>
    <w:rsid w:val="00C4455F"/>
    <w:rsid w:val="00C517CA"/>
    <w:rsid w:val="00C53E07"/>
    <w:rsid w:val="00C56D7E"/>
    <w:rsid w:val="00C5797E"/>
    <w:rsid w:val="00C62FDF"/>
    <w:rsid w:val="00C6397A"/>
    <w:rsid w:val="00C704FE"/>
    <w:rsid w:val="00C71DB8"/>
    <w:rsid w:val="00C71F7B"/>
    <w:rsid w:val="00C72033"/>
    <w:rsid w:val="00C74774"/>
    <w:rsid w:val="00C77A49"/>
    <w:rsid w:val="00C804E1"/>
    <w:rsid w:val="00C82F79"/>
    <w:rsid w:val="00C85B79"/>
    <w:rsid w:val="00C8600F"/>
    <w:rsid w:val="00C964FF"/>
    <w:rsid w:val="00C96F42"/>
    <w:rsid w:val="00CA3289"/>
    <w:rsid w:val="00CA3D12"/>
    <w:rsid w:val="00CA3E00"/>
    <w:rsid w:val="00CB14F8"/>
    <w:rsid w:val="00CB4725"/>
    <w:rsid w:val="00CB497C"/>
    <w:rsid w:val="00CB56DC"/>
    <w:rsid w:val="00CB680E"/>
    <w:rsid w:val="00CB6934"/>
    <w:rsid w:val="00CC0646"/>
    <w:rsid w:val="00CC202B"/>
    <w:rsid w:val="00CC48DF"/>
    <w:rsid w:val="00CC4B50"/>
    <w:rsid w:val="00CC51D0"/>
    <w:rsid w:val="00CD0AC5"/>
    <w:rsid w:val="00CD59BA"/>
    <w:rsid w:val="00CE0387"/>
    <w:rsid w:val="00CE09B5"/>
    <w:rsid w:val="00CE1386"/>
    <w:rsid w:val="00CE2B1D"/>
    <w:rsid w:val="00CE371A"/>
    <w:rsid w:val="00CE3D27"/>
    <w:rsid w:val="00CE5384"/>
    <w:rsid w:val="00CE5547"/>
    <w:rsid w:val="00CE6E4B"/>
    <w:rsid w:val="00CF0AA2"/>
    <w:rsid w:val="00CF2E39"/>
    <w:rsid w:val="00D02097"/>
    <w:rsid w:val="00D04A58"/>
    <w:rsid w:val="00D07889"/>
    <w:rsid w:val="00D1168E"/>
    <w:rsid w:val="00D12824"/>
    <w:rsid w:val="00D13AC2"/>
    <w:rsid w:val="00D14C06"/>
    <w:rsid w:val="00D1546C"/>
    <w:rsid w:val="00D20845"/>
    <w:rsid w:val="00D23A2B"/>
    <w:rsid w:val="00D24AC0"/>
    <w:rsid w:val="00D30C7C"/>
    <w:rsid w:val="00D40CE0"/>
    <w:rsid w:val="00D465D5"/>
    <w:rsid w:val="00D52F74"/>
    <w:rsid w:val="00D53DC3"/>
    <w:rsid w:val="00D62EA5"/>
    <w:rsid w:val="00D630B0"/>
    <w:rsid w:val="00D63D42"/>
    <w:rsid w:val="00D6461F"/>
    <w:rsid w:val="00D670C1"/>
    <w:rsid w:val="00D73846"/>
    <w:rsid w:val="00D81EF2"/>
    <w:rsid w:val="00D8362B"/>
    <w:rsid w:val="00D86E15"/>
    <w:rsid w:val="00D9119F"/>
    <w:rsid w:val="00D91C0F"/>
    <w:rsid w:val="00D976A7"/>
    <w:rsid w:val="00DA2DAE"/>
    <w:rsid w:val="00DA4A87"/>
    <w:rsid w:val="00DA4D82"/>
    <w:rsid w:val="00DA6608"/>
    <w:rsid w:val="00DA71BB"/>
    <w:rsid w:val="00DB4E53"/>
    <w:rsid w:val="00DB5B5E"/>
    <w:rsid w:val="00DB5E8B"/>
    <w:rsid w:val="00DC1FE2"/>
    <w:rsid w:val="00DC5748"/>
    <w:rsid w:val="00DC6A39"/>
    <w:rsid w:val="00DC6E55"/>
    <w:rsid w:val="00DC79A0"/>
    <w:rsid w:val="00DD1D27"/>
    <w:rsid w:val="00DD1F78"/>
    <w:rsid w:val="00DD2784"/>
    <w:rsid w:val="00DD37E3"/>
    <w:rsid w:val="00DD62BC"/>
    <w:rsid w:val="00DD77FB"/>
    <w:rsid w:val="00DD7CB7"/>
    <w:rsid w:val="00DE2A0B"/>
    <w:rsid w:val="00DE32E5"/>
    <w:rsid w:val="00DE3FC1"/>
    <w:rsid w:val="00DE40F0"/>
    <w:rsid w:val="00DF1C21"/>
    <w:rsid w:val="00DF37C2"/>
    <w:rsid w:val="00DF4769"/>
    <w:rsid w:val="00DF4848"/>
    <w:rsid w:val="00DF6852"/>
    <w:rsid w:val="00DF6D8C"/>
    <w:rsid w:val="00E00253"/>
    <w:rsid w:val="00E00339"/>
    <w:rsid w:val="00E035E9"/>
    <w:rsid w:val="00E12D42"/>
    <w:rsid w:val="00E142A8"/>
    <w:rsid w:val="00E167F9"/>
    <w:rsid w:val="00E16E3E"/>
    <w:rsid w:val="00E17783"/>
    <w:rsid w:val="00E20379"/>
    <w:rsid w:val="00E2340C"/>
    <w:rsid w:val="00E24A0C"/>
    <w:rsid w:val="00E336D0"/>
    <w:rsid w:val="00E3547D"/>
    <w:rsid w:val="00E36364"/>
    <w:rsid w:val="00E4266E"/>
    <w:rsid w:val="00E42899"/>
    <w:rsid w:val="00E42938"/>
    <w:rsid w:val="00E4318C"/>
    <w:rsid w:val="00E46F74"/>
    <w:rsid w:val="00E471C8"/>
    <w:rsid w:val="00E50071"/>
    <w:rsid w:val="00E5127C"/>
    <w:rsid w:val="00E5278E"/>
    <w:rsid w:val="00E56DE1"/>
    <w:rsid w:val="00E6119B"/>
    <w:rsid w:val="00E61D8B"/>
    <w:rsid w:val="00E658E6"/>
    <w:rsid w:val="00E67C0D"/>
    <w:rsid w:val="00E70040"/>
    <w:rsid w:val="00E7211E"/>
    <w:rsid w:val="00E721F3"/>
    <w:rsid w:val="00E7290E"/>
    <w:rsid w:val="00E729A2"/>
    <w:rsid w:val="00E7346E"/>
    <w:rsid w:val="00E77E60"/>
    <w:rsid w:val="00E77F69"/>
    <w:rsid w:val="00E80233"/>
    <w:rsid w:val="00E8387C"/>
    <w:rsid w:val="00E847C9"/>
    <w:rsid w:val="00E85B1F"/>
    <w:rsid w:val="00E861A5"/>
    <w:rsid w:val="00E861E3"/>
    <w:rsid w:val="00E865BD"/>
    <w:rsid w:val="00E86955"/>
    <w:rsid w:val="00E8709B"/>
    <w:rsid w:val="00E873E4"/>
    <w:rsid w:val="00E90458"/>
    <w:rsid w:val="00E94DFD"/>
    <w:rsid w:val="00E95774"/>
    <w:rsid w:val="00E96961"/>
    <w:rsid w:val="00EA09DB"/>
    <w:rsid w:val="00EA1A0E"/>
    <w:rsid w:val="00EA38C7"/>
    <w:rsid w:val="00EA7EA9"/>
    <w:rsid w:val="00EB5152"/>
    <w:rsid w:val="00EB5334"/>
    <w:rsid w:val="00EC0876"/>
    <w:rsid w:val="00EC1521"/>
    <w:rsid w:val="00EC242C"/>
    <w:rsid w:val="00EC44B5"/>
    <w:rsid w:val="00EC4D64"/>
    <w:rsid w:val="00EC6C82"/>
    <w:rsid w:val="00ED0CBC"/>
    <w:rsid w:val="00ED3C17"/>
    <w:rsid w:val="00ED42FE"/>
    <w:rsid w:val="00ED6B96"/>
    <w:rsid w:val="00ED783A"/>
    <w:rsid w:val="00EE0498"/>
    <w:rsid w:val="00EE0B00"/>
    <w:rsid w:val="00EE175F"/>
    <w:rsid w:val="00EE18C5"/>
    <w:rsid w:val="00EE2ACF"/>
    <w:rsid w:val="00EE5403"/>
    <w:rsid w:val="00EE540A"/>
    <w:rsid w:val="00EE58C0"/>
    <w:rsid w:val="00EF0E84"/>
    <w:rsid w:val="00EF192D"/>
    <w:rsid w:val="00EF2D32"/>
    <w:rsid w:val="00EF6B49"/>
    <w:rsid w:val="00F003A4"/>
    <w:rsid w:val="00F0375E"/>
    <w:rsid w:val="00F03C3F"/>
    <w:rsid w:val="00F101DA"/>
    <w:rsid w:val="00F11054"/>
    <w:rsid w:val="00F1243B"/>
    <w:rsid w:val="00F14EAE"/>
    <w:rsid w:val="00F15823"/>
    <w:rsid w:val="00F16865"/>
    <w:rsid w:val="00F211C4"/>
    <w:rsid w:val="00F230A6"/>
    <w:rsid w:val="00F231BD"/>
    <w:rsid w:val="00F232EC"/>
    <w:rsid w:val="00F25DBD"/>
    <w:rsid w:val="00F30DCA"/>
    <w:rsid w:val="00F32F36"/>
    <w:rsid w:val="00F35903"/>
    <w:rsid w:val="00F371FE"/>
    <w:rsid w:val="00F3730F"/>
    <w:rsid w:val="00F40D5D"/>
    <w:rsid w:val="00F4483A"/>
    <w:rsid w:val="00F449B9"/>
    <w:rsid w:val="00F512A5"/>
    <w:rsid w:val="00F51EE5"/>
    <w:rsid w:val="00F5258E"/>
    <w:rsid w:val="00F556B8"/>
    <w:rsid w:val="00F55772"/>
    <w:rsid w:val="00F56944"/>
    <w:rsid w:val="00F62060"/>
    <w:rsid w:val="00F62867"/>
    <w:rsid w:val="00F64954"/>
    <w:rsid w:val="00F64C9C"/>
    <w:rsid w:val="00F65495"/>
    <w:rsid w:val="00F65A43"/>
    <w:rsid w:val="00F65BFB"/>
    <w:rsid w:val="00F6661B"/>
    <w:rsid w:val="00F66A47"/>
    <w:rsid w:val="00F67DDE"/>
    <w:rsid w:val="00F72A2D"/>
    <w:rsid w:val="00F74F67"/>
    <w:rsid w:val="00F77D51"/>
    <w:rsid w:val="00F81047"/>
    <w:rsid w:val="00F8225F"/>
    <w:rsid w:val="00F84819"/>
    <w:rsid w:val="00F865D6"/>
    <w:rsid w:val="00F8704D"/>
    <w:rsid w:val="00F91020"/>
    <w:rsid w:val="00F91775"/>
    <w:rsid w:val="00F92B6C"/>
    <w:rsid w:val="00F92BE0"/>
    <w:rsid w:val="00F95DB2"/>
    <w:rsid w:val="00F97F73"/>
    <w:rsid w:val="00FA0E96"/>
    <w:rsid w:val="00FA14BA"/>
    <w:rsid w:val="00FA4EB8"/>
    <w:rsid w:val="00FA7BD1"/>
    <w:rsid w:val="00FB1FC8"/>
    <w:rsid w:val="00FB1FC9"/>
    <w:rsid w:val="00FB2FB9"/>
    <w:rsid w:val="00FB36AB"/>
    <w:rsid w:val="00FB3F22"/>
    <w:rsid w:val="00FB4B3D"/>
    <w:rsid w:val="00FB525E"/>
    <w:rsid w:val="00FB7CA5"/>
    <w:rsid w:val="00FC0418"/>
    <w:rsid w:val="00FC1085"/>
    <w:rsid w:val="00FC4F79"/>
    <w:rsid w:val="00FC58AF"/>
    <w:rsid w:val="00FC6721"/>
    <w:rsid w:val="00FD3BAA"/>
    <w:rsid w:val="00FD45BE"/>
    <w:rsid w:val="00FD581B"/>
    <w:rsid w:val="00FD587F"/>
    <w:rsid w:val="00FD59E0"/>
    <w:rsid w:val="00FD62CB"/>
    <w:rsid w:val="00FD71B5"/>
    <w:rsid w:val="00FD7679"/>
    <w:rsid w:val="00FE0DDA"/>
    <w:rsid w:val="00FE1887"/>
    <w:rsid w:val="00FE4DBA"/>
    <w:rsid w:val="00FE6F4C"/>
    <w:rsid w:val="00FE792B"/>
    <w:rsid w:val="00FF308B"/>
    <w:rsid w:val="00FF494E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BE553"/>
  <w15:docId w15:val="{D2CFD17B-36C5-4048-BB43-0059F9DA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0"/>
    <w:pPr>
      <w:spacing w:line="360" w:lineRule="auto"/>
      <w:jc w:val="both"/>
    </w:pPr>
    <w:rPr>
      <w:rFonts w:ascii="Times New Roman" w:eastAsia="Times New Roman" w:hAnsi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75F28"/>
    <w:pPr>
      <w:keepNext/>
      <w:spacing w:before="480" w:after="240" w:line="240" w:lineRule="auto"/>
      <w:outlineLvl w:val="0"/>
    </w:pPr>
    <w:rPr>
      <w:rFonts w:cs="Arial"/>
      <w:b/>
      <w:bCs/>
      <w:color w:val="00000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0339"/>
    <w:pPr>
      <w:keepNext/>
      <w:spacing w:before="240" w:after="240" w:line="24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A4F32"/>
    <w:pPr>
      <w:keepNext/>
      <w:spacing w:before="240" w:after="24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ED6B96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next w:val="Normal"/>
    <w:rsid w:val="00ED6B96"/>
    <w:rPr>
      <w:b/>
    </w:rPr>
  </w:style>
  <w:style w:type="paragraph" w:customStyle="1" w:styleId="Bullets">
    <w:name w:val="Bullets"/>
    <w:basedOn w:val="Normal"/>
    <w:link w:val="BulletsChar"/>
    <w:rsid w:val="00ED6B96"/>
    <w:pPr>
      <w:numPr>
        <w:numId w:val="2"/>
      </w:numPr>
    </w:pPr>
  </w:style>
  <w:style w:type="character" w:customStyle="1" w:styleId="BulletsChar">
    <w:name w:val="Bullets Char"/>
    <w:link w:val="Bullets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table" w:customStyle="1" w:styleId="Copernicus">
    <w:name w:val="Copernicus"/>
    <w:basedOn w:val="TableNormal"/>
    <w:rsid w:val="00ED6B96"/>
    <w:rPr>
      <w:rFonts w:ascii="Verdana" w:eastAsia="Times New Roman" w:hAnsi="Verdana"/>
      <w:sz w:val="19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Verdana" w:hAnsi="Verdana"/>
        <w:b/>
        <w:i w:val="0"/>
        <w:sz w:val="19"/>
      </w:rPr>
      <w:tblPr/>
      <w:tcPr>
        <w:shd w:val="clear" w:color="auto" w:fill="BFBFBF"/>
      </w:tcPr>
    </w:tblStylePr>
    <w:tblStylePr w:type="lastRow">
      <w:pPr>
        <w:jc w:val="left"/>
      </w:pPr>
      <w:rPr>
        <w:rFonts w:ascii="Verdana" w:hAnsi="Verdana"/>
        <w:sz w:val="19"/>
      </w:rPr>
    </w:tblStylePr>
    <w:tblStylePr w:type="firstCol">
      <w:rPr>
        <w:rFonts w:ascii="Verdana" w:hAnsi="Verdana"/>
        <w:sz w:val="19"/>
      </w:rPr>
    </w:tblStylePr>
    <w:tblStylePr w:type="lastCol">
      <w:rPr>
        <w:rFonts w:ascii="Verdana" w:hAnsi="Verdana"/>
        <w:sz w:val="19"/>
      </w:rPr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paragraph" w:styleId="Header">
    <w:name w:val="header"/>
    <w:basedOn w:val="Normal"/>
    <w:link w:val="HeaderChar"/>
    <w:rsid w:val="00ED6B96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075F28"/>
    <w:rPr>
      <w:rFonts w:ascii="Times New Roman" w:eastAsia="Times New Roman" w:hAnsi="Times New Roman" w:cs="Arial"/>
      <w:b/>
      <w:bCs/>
      <w:color w:val="000000"/>
      <w:kern w:val="32"/>
      <w:szCs w:val="32"/>
      <w:lang w:eastAsia="de-DE"/>
    </w:rPr>
  </w:style>
  <w:style w:type="character" w:customStyle="1" w:styleId="Heading3Char">
    <w:name w:val="Heading 3 Char"/>
    <w:link w:val="Heading3"/>
    <w:rsid w:val="005A4F32"/>
    <w:rPr>
      <w:rFonts w:ascii="Times New Roman" w:eastAsia="Times New Roman" w:hAnsi="Times New Roman" w:cs="Arial"/>
      <w:b/>
      <w:bCs/>
      <w:szCs w:val="26"/>
      <w:lang w:eastAsia="de-DE"/>
    </w:rPr>
  </w:style>
  <w:style w:type="character" w:customStyle="1" w:styleId="Heading4Char">
    <w:name w:val="Heading 4 Char"/>
    <w:link w:val="Heading4"/>
    <w:rsid w:val="00796A7F"/>
    <w:rPr>
      <w:rFonts w:ascii="Verdana" w:eastAsia="Times New Roman" w:hAnsi="Verdana" w:cs="Times New Roman"/>
      <w:b/>
      <w:bCs/>
      <w:sz w:val="19"/>
      <w:szCs w:val="28"/>
      <w:lang w:eastAsia="de-DE"/>
    </w:rPr>
  </w:style>
  <w:style w:type="character" w:customStyle="1" w:styleId="HeaderChar">
    <w:name w:val="Header Char"/>
    <w:link w:val="Header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character" w:customStyle="1" w:styleId="Heading2Char">
    <w:name w:val="Heading 2 Char"/>
    <w:link w:val="Heading2"/>
    <w:rsid w:val="00E00339"/>
    <w:rPr>
      <w:rFonts w:ascii="Times New Roman" w:eastAsia="Times New Roman" w:hAnsi="Times New Roman" w:cs="Arial"/>
      <w:b/>
      <w:bCs/>
      <w:iCs/>
      <w:szCs w:val="28"/>
      <w:lang w:eastAsia="de-DE"/>
    </w:rPr>
  </w:style>
  <w:style w:type="character" w:styleId="Hyperlink">
    <w:name w:val="Hyperlink"/>
    <w:rsid w:val="00ED6B96"/>
    <w:rPr>
      <w:color w:val="0000FF"/>
      <w:u w:val="single"/>
    </w:rPr>
  </w:style>
  <w:style w:type="paragraph" w:customStyle="1" w:styleId="Kontakt">
    <w:name w:val="Kontakt"/>
    <w:basedOn w:val="Normal"/>
    <w:rsid w:val="00ED6B96"/>
    <w:pPr>
      <w:spacing w:line="160" w:lineRule="exact"/>
    </w:pPr>
    <w:rPr>
      <w:color w:val="808080"/>
      <w:sz w:val="13"/>
    </w:rPr>
  </w:style>
  <w:style w:type="paragraph" w:customStyle="1" w:styleId="Name">
    <w:name w:val="Name"/>
    <w:basedOn w:val="Normal"/>
    <w:rsid w:val="00ED6B96"/>
    <w:pPr>
      <w:spacing w:before="160" w:after="80"/>
    </w:pPr>
    <w:rPr>
      <w:rFonts w:ascii="Book Antiqua" w:hAnsi="Book Antiqua"/>
      <w:color w:val="808080"/>
      <w:sz w:val="22"/>
    </w:rPr>
  </w:style>
  <w:style w:type="paragraph" w:customStyle="1" w:styleId="CopernicusWordtemplate">
    <w:name w:val="Copernicus_Word_template"/>
    <w:basedOn w:val="Normal"/>
    <w:link w:val="CopernicusWordtemplateChar"/>
    <w:rsid w:val="00B5719D"/>
  </w:style>
  <w:style w:type="character" w:customStyle="1" w:styleId="CopernicusWordtemplateChar">
    <w:name w:val="Copernicus_Word_template Char"/>
    <w:basedOn w:val="DefaultParagraphFont"/>
    <w:link w:val="CopernicusWordtemplate"/>
    <w:rsid w:val="00B5719D"/>
    <w:rPr>
      <w:rFonts w:ascii="Times New Roman" w:eastAsia="Times New Roman" w:hAnsi="Times New Roman"/>
      <w:sz w:val="24"/>
      <w:szCs w:val="24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40CE0"/>
  </w:style>
  <w:style w:type="paragraph" w:customStyle="1" w:styleId="MStitle">
    <w:name w:val="MS title"/>
    <w:basedOn w:val="Normal"/>
    <w:link w:val="MStitleChar"/>
    <w:qFormat/>
    <w:rsid w:val="0091791F"/>
    <w:pPr>
      <w:spacing w:before="360" w:line="440" w:lineRule="exact"/>
      <w:contextualSpacing/>
    </w:pPr>
    <w:rPr>
      <w:b/>
      <w:sz w:val="34"/>
    </w:rPr>
  </w:style>
  <w:style w:type="paragraph" w:styleId="ListParagraph">
    <w:name w:val="List Paragraph"/>
    <w:basedOn w:val="Normal"/>
    <w:uiPriority w:val="34"/>
    <w:rsid w:val="00B4015F"/>
    <w:pPr>
      <w:ind w:left="720"/>
      <w:contextualSpacing/>
    </w:pPr>
  </w:style>
  <w:style w:type="character" w:customStyle="1" w:styleId="MStitleChar">
    <w:name w:val="MS title Char"/>
    <w:basedOn w:val="DefaultParagraphFont"/>
    <w:link w:val="MStitle"/>
    <w:rsid w:val="0091791F"/>
    <w:rPr>
      <w:rFonts w:ascii="Times New Roman" w:eastAsia="Times New Roman" w:hAnsi="Times New Roman"/>
      <w:b/>
      <w:sz w:val="34"/>
      <w:szCs w:val="24"/>
      <w:lang w:eastAsia="de-DE"/>
    </w:rPr>
  </w:style>
  <w:style w:type="paragraph" w:customStyle="1" w:styleId="Affiliation">
    <w:name w:val="Affiliation"/>
    <w:basedOn w:val="Normal"/>
    <w:link w:val="AffiliationChar"/>
    <w:qFormat/>
    <w:rsid w:val="00450DB9"/>
    <w:pPr>
      <w:spacing w:before="120" w:line="240" w:lineRule="auto"/>
      <w:contextualSpacing/>
    </w:pPr>
  </w:style>
  <w:style w:type="character" w:styleId="PlaceholderText">
    <w:name w:val="Placeholder Text"/>
    <w:basedOn w:val="DefaultParagraphFont"/>
    <w:uiPriority w:val="99"/>
    <w:semiHidden/>
    <w:rsid w:val="003D5288"/>
    <w:rPr>
      <w:color w:val="808080"/>
    </w:rPr>
  </w:style>
  <w:style w:type="character" w:customStyle="1" w:styleId="AffiliationChar">
    <w:name w:val="Affiliation Char"/>
    <w:basedOn w:val="DefaultParagraphFont"/>
    <w:link w:val="Affiliation"/>
    <w:rsid w:val="00450DB9"/>
    <w:rPr>
      <w:rFonts w:ascii="Times New Roman" w:eastAsia="Times New Roman" w:hAnsi="Times New Roman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2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88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Equation">
    <w:name w:val="Equation"/>
    <w:basedOn w:val="Normal"/>
    <w:link w:val="EquationChar"/>
    <w:rsid w:val="00C35812"/>
    <w:pPr>
      <w:spacing w:before="120" w:after="120"/>
    </w:pPr>
    <w:rPr>
      <w:rFonts w:ascii="Cambria Math" w:hAnsi="Cambria Math"/>
    </w:rPr>
  </w:style>
  <w:style w:type="paragraph" w:styleId="Caption">
    <w:name w:val="caption"/>
    <w:basedOn w:val="Normal"/>
    <w:next w:val="Normal"/>
    <w:uiPriority w:val="35"/>
    <w:unhideWhenUsed/>
    <w:qFormat/>
    <w:rsid w:val="003A4FB4"/>
    <w:pPr>
      <w:spacing w:after="200" w:line="240" w:lineRule="auto"/>
    </w:pPr>
    <w:rPr>
      <w:b/>
      <w:bCs/>
      <w:sz w:val="18"/>
      <w:szCs w:val="18"/>
    </w:rPr>
  </w:style>
  <w:style w:type="character" w:customStyle="1" w:styleId="EquationChar">
    <w:name w:val="Equation Char"/>
    <w:basedOn w:val="DefaultParagraphFont"/>
    <w:link w:val="Equation"/>
    <w:rsid w:val="00C35812"/>
    <w:rPr>
      <w:rFonts w:ascii="Cambria Math" w:eastAsia="Times New Roman" w:hAnsi="Cambria Math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6D0C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96"/>
    <w:rPr>
      <w:rFonts w:ascii="Times New Roman" w:eastAsia="Times New Roman" w:hAnsi="Times New Roman"/>
      <w:szCs w:val="24"/>
      <w:lang w:eastAsia="de-DE"/>
    </w:rPr>
  </w:style>
  <w:style w:type="paragraph" w:customStyle="1" w:styleId="Correspondence">
    <w:name w:val="Correspondence"/>
    <w:basedOn w:val="Normal"/>
    <w:link w:val="CorrespondenceChar"/>
    <w:qFormat/>
    <w:rsid w:val="008E213F"/>
    <w:pPr>
      <w:spacing w:before="120" w:after="360" w:line="240" w:lineRule="auto"/>
    </w:pPr>
  </w:style>
  <w:style w:type="character" w:customStyle="1" w:styleId="CorrespondenceChar">
    <w:name w:val="Correspondence Char"/>
    <w:basedOn w:val="DefaultParagraphFont"/>
    <w:link w:val="Correspondence"/>
    <w:rsid w:val="008E213F"/>
    <w:rPr>
      <w:rFonts w:ascii="Times New Roman" w:eastAsia="Times New Roman" w:hAnsi="Times New Roman"/>
      <w:szCs w:val="24"/>
      <w:lang w:eastAsia="de-DE"/>
    </w:rPr>
  </w:style>
  <w:style w:type="paragraph" w:customStyle="1" w:styleId="Authors">
    <w:name w:val="Authors"/>
    <w:basedOn w:val="Normal"/>
    <w:link w:val="AuthorsChar"/>
    <w:qFormat/>
    <w:rsid w:val="00BD0523"/>
    <w:pPr>
      <w:spacing w:before="180" w:line="240" w:lineRule="auto"/>
      <w:contextualSpacing/>
    </w:pPr>
    <w:rPr>
      <w:sz w:val="24"/>
    </w:rPr>
  </w:style>
  <w:style w:type="character" w:customStyle="1" w:styleId="AuthorsChar">
    <w:name w:val="Authors Char"/>
    <w:basedOn w:val="DefaultParagraphFont"/>
    <w:link w:val="Authors"/>
    <w:rsid w:val="00BD0523"/>
    <w:rPr>
      <w:rFonts w:ascii="Times New Roman" w:eastAsia="Times New Roman" w:hAnsi="Times New Roman"/>
      <w:sz w:val="24"/>
      <w:szCs w:val="24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F77D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18C5"/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656786"/>
    <w:pPr>
      <w:spacing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7372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37372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7372A"/>
    <w:rPr>
      <w:rFonts w:ascii="Times New Roman" w:eastAsia="Times New Roman" w:hAnsi="Times New Roman"/>
      <w:szCs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72A"/>
    <w:rPr>
      <w:rFonts w:ascii="Times New Roman" w:eastAsia="Times New Roman" w:hAnsi="Times New Roman"/>
      <w:b/>
      <w:bCs/>
      <w:szCs w:val="24"/>
      <w:lang w:eastAsia="de-DE"/>
    </w:rPr>
  </w:style>
  <w:style w:type="paragraph" w:styleId="Revision">
    <w:name w:val="Revision"/>
    <w:hidden/>
    <w:uiPriority w:val="99"/>
    <w:semiHidden/>
    <w:rsid w:val="005536E4"/>
    <w:rPr>
      <w:rFonts w:ascii="Times New Roman" w:eastAsia="Times New Roman" w:hAnsi="Times New Roman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536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pernicusTemplates\Free-Forms\Blan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nicus_Word_templat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4FDE8-F468-4358-9F5B-AA26B126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C:\CopernicusTemplates\Free-Forms\Blank.dotm</Template>
  <TotalTime>970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</vt:lpstr>
    </vt:vector>
  </TitlesOfParts>
  <Company>Copernicus Gesellschaft mbH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creator>Martin Rasmussen</dc:creator>
  <cp:lastModifiedBy>浩帆 王</cp:lastModifiedBy>
  <cp:revision>774</cp:revision>
  <cp:lastPrinted>2016-02-01T07:21:00Z</cp:lastPrinted>
  <dcterms:created xsi:type="dcterms:W3CDTF">2023-11-27T16:50:00Z</dcterms:created>
  <dcterms:modified xsi:type="dcterms:W3CDTF">2024-02-24T14:51:00Z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zotero-version="7.0.0-beta.54+6b996d4f9"&gt;&lt;session id="Ym87jRTl"/&gt;&lt;style id="http://www.zotero.org/styles/elsevier-harvard"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